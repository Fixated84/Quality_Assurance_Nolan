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93859" w14:textId="77777777" w:rsidR="005626E5" w:rsidRDefault="00CE2E02" w:rsidP="005626E5">
      <w:r>
        <w:rPr>
          <w:noProof/>
        </w:rPr>
        <w:drawing>
          <wp:anchor distT="0" distB="0" distL="114300" distR="114300" simplePos="0" relativeHeight="251658240" behindDoc="1" locked="0" layoutInCell="1" allowOverlap="1" wp14:anchorId="237CCA70" wp14:editId="056F00DC">
            <wp:simplePos x="0" y="0"/>
            <wp:positionH relativeFrom="column">
              <wp:posOffset>-1319530</wp:posOffset>
            </wp:positionH>
            <wp:positionV relativeFrom="paragraph">
              <wp:posOffset>-909320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037DF" wp14:editId="100C2E8C">
                <wp:simplePos x="0" y="0"/>
                <wp:positionH relativeFrom="column">
                  <wp:align>center</wp:align>
                </wp:positionH>
                <wp:positionV relativeFrom="paragraph">
                  <wp:posOffset>1657350</wp:posOffset>
                </wp:positionV>
                <wp:extent cx="6858000" cy="6315075"/>
                <wp:effectExtent l="0" t="0" r="0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31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0A70E" w14:textId="77777777" w:rsidR="005626E5" w:rsidRDefault="00CE2E02" w:rsidP="00CE2E02">
                            <w:pPr>
                              <w:pStyle w:val="Beginyourletterhere"/>
                              <w:jc w:val="center"/>
                              <w:rPr>
                                <w:b/>
                                <w:color w:val="auto"/>
                                <w:sz w:val="32"/>
                              </w:rPr>
                            </w:pPr>
                            <w:r w:rsidRPr="00CE2E02">
                              <w:rPr>
                                <w:b/>
                                <w:color w:val="auto"/>
                                <w:sz w:val="32"/>
                              </w:rPr>
                              <w:t>Audit Preparation</w:t>
                            </w:r>
                          </w:p>
                          <w:p w14:paraId="78958139" w14:textId="77777777" w:rsidR="00CE2E02" w:rsidRDefault="00CE2E02" w:rsidP="00CE2E02">
                            <w:pPr>
                              <w:pStyle w:val="Beginyourletterhere"/>
                              <w:rPr>
                                <w:b/>
                                <w:color w:val="auto"/>
                                <w:sz w:val="32"/>
                              </w:rPr>
                            </w:pPr>
                          </w:p>
                          <w:p w14:paraId="1A8B704E" w14:textId="77777777" w:rsidR="00CE2E02" w:rsidRPr="00CE2E02" w:rsidRDefault="00CE2E02" w:rsidP="00CE2E02">
                            <w:pPr>
                              <w:pStyle w:val="Heading2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CE2E02">
                              <w:rPr>
                                <w:rFonts w:ascii="Calibri" w:hAnsi="Calibri" w:cs="Calibri"/>
                                <w:sz w:val="32"/>
                              </w:rPr>
                              <w:t>P</w:t>
                            </w:r>
                            <w:r w:rsidRPr="00CE2E02">
                              <w:rPr>
                                <w:rFonts w:ascii="Arial" w:hAnsi="Arial" w:cs="Arial"/>
                                <w:sz w:val="32"/>
                              </w:rPr>
                              <w:t xml:space="preserve">urpose </w:t>
                            </w:r>
                          </w:p>
                          <w:p w14:paraId="726018E7" w14:textId="77777777" w:rsidR="00CE2E02" w:rsidRPr="00CE2E02" w:rsidRDefault="00CE2E02" w:rsidP="00CE2E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</w:rPr>
                              <w:t xml:space="preserve">The purpose of this document is to provide an understanding of the system to be audited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6BA85B70" w14:textId="77777777" w:rsidR="00CE2E02" w:rsidRPr="00CE2E02" w:rsidRDefault="00CE2E02" w:rsidP="00CE2E02">
                            <w:pPr>
                              <w:pStyle w:val="Heading2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 w:val="32"/>
                              </w:rPr>
                              <w:t>Opportunity or problem statement</w:t>
                            </w:r>
                          </w:p>
                          <w:p w14:paraId="34C8CBE7" w14:textId="77777777" w:rsidR="00CE2E02" w:rsidRPr="00CE2E02" w:rsidRDefault="00CE2E02" w:rsidP="00CE2E02">
                            <w:pPr>
                              <w:pStyle w:val="Heading2"/>
                              <w:rPr>
                                <w:rFonts w:ascii="Arial" w:hAnsi="Arial" w:cs="Arial"/>
                                <w:b w:val="0"/>
                                <w:color w:val="1A1718"/>
                                <w:sz w:val="26"/>
                                <w:szCs w:val="26"/>
                                <w:lang w:val="en-US" w:eastAsia="en-US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b w:val="0"/>
                                <w:color w:val="1A1718"/>
                                <w:sz w:val="24"/>
                                <w:szCs w:val="26"/>
                                <w:lang w:val="en-US" w:eastAsia="en-US"/>
                              </w:rPr>
                              <w:t>West Coast Auto (Used Car Division) want to develop a website to showcase their business, used vehicles stock, provide testimonials from previous clients and increase sales.</w:t>
                            </w:r>
                            <w:r w:rsidRPr="00CE2E02">
                              <w:rPr>
                                <w:rFonts w:ascii="Arial" w:hAnsi="Arial" w:cs="Arial"/>
                                <w:b w:val="0"/>
                                <w:color w:val="1A1718"/>
                                <w:sz w:val="26"/>
                                <w:szCs w:val="26"/>
                                <w:lang w:val="en-US" w:eastAsia="en-US"/>
                              </w:rPr>
                              <w:br/>
                            </w:r>
                          </w:p>
                          <w:p w14:paraId="16432C45" w14:textId="77777777" w:rsidR="00CE2E02" w:rsidRPr="00CE2E02" w:rsidRDefault="00CE2E02" w:rsidP="00CE2E02">
                            <w:pPr>
                              <w:pStyle w:val="Heading2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 w:val="32"/>
                              </w:rPr>
                              <w:t>Mandatory functional requirements</w:t>
                            </w:r>
                          </w:p>
                          <w:p w14:paraId="2A061441" w14:textId="77777777" w:rsidR="00CE2E02" w:rsidRPr="00CE2E02" w:rsidRDefault="00CE2E02" w:rsidP="00CE2E02">
                            <w:pPr>
                              <w:pStyle w:val="Default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Cs w:val="20"/>
                              </w:rPr>
                              <w:t xml:space="preserve">The website must include the following: </w:t>
                            </w:r>
                            <w:r w:rsidRPr="00CE2E02">
                              <w:rPr>
                                <w:rFonts w:ascii="Arial" w:hAnsi="Arial" w:cs="Arial"/>
                                <w:szCs w:val="20"/>
                              </w:rPr>
                              <w:br/>
                            </w:r>
                          </w:p>
                          <w:p w14:paraId="4643DC80" w14:textId="77777777" w:rsidR="00CE2E02" w:rsidRPr="00CE2E02" w:rsidRDefault="00CE2E02" w:rsidP="00CE2E0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5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Cs w:val="20"/>
                              </w:rPr>
                              <w:t xml:space="preserve">The website must promote the services offered by West Coast Auto </w:t>
                            </w:r>
                          </w:p>
                          <w:p w14:paraId="346F0101" w14:textId="77777777" w:rsidR="00CE2E02" w:rsidRPr="00CE2E02" w:rsidRDefault="00CE2E02" w:rsidP="00CE2E0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5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Cs w:val="20"/>
                              </w:rPr>
                              <w:t xml:space="preserve">The website must enable visitors to view current list of used cars </w:t>
                            </w:r>
                          </w:p>
                          <w:p w14:paraId="2186496C" w14:textId="77777777" w:rsidR="00CE2E02" w:rsidRPr="00CE2E02" w:rsidRDefault="00CE2E02" w:rsidP="00CE2E0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5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Cs w:val="20"/>
                              </w:rPr>
                              <w:t xml:space="preserve">The website must enable staff to add new vehicles </w:t>
                            </w:r>
                          </w:p>
                          <w:p w14:paraId="37BB87B5" w14:textId="77777777" w:rsidR="00CE2E02" w:rsidRPr="00CE2E02" w:rsidRDefault="00CE2E02" w:rsidP="00CE2E0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5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Cs w:val="20"/>
                              </w:rPr>
                              <w:t xml:space="preserve">The website must allow staff to display client information </w:t>
                            </w:r>
                          </w:p>
                          <w:p w14:paraId="3051EB91" w14:textId="77777777" w:rsidR="00CE2E02" w:rsidRPr="00CE2E02" w:rsidRDefault="00CE2E02" w:rsidP="00CE2E0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5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Cs w:val="20"/>
                              </w:rPr>
                              <w:t xml:space="preserve">The website must allow staff to add new clients </w:t>
                            </w:r>
                          </w:p>
                          <w:p w14:paraId="51C6F816" w14:textId="77777777" w:rsidR="00CE2E02" w:rsidRPr="00CE2E02" w:rsidRDefault="00CE2E02" w:rsidP="00CE2E0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  <w:szCs w:val="20"/>
                              </w:rPr>
                              <w:t xml:space="preserve">The website must allow staff to display salesperson information. </w:t>
                            </w:r>
                          </w:p>
                          <w:p w14:paraId="592838BC" w14:textId="77777777" w:rsidR="00CE2E02" w:rsidRDefault="00CE2E02" w:rsidP="00CE2E02">
                            <w:pPr>
                              <w:pStyle w:val="Heading2"/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77156ED8" w14:textId="77777777" w:rsidR="00CE2E02" w:rsidRPr="00CE2E02" w:rsidRDefault="00CE2E02" w:rsidP="00CE2E02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bookmarkEnd w:id="0"/>
                            <w:r w:rsidRPr="00CE2E02">
                              <w:rPr>
                                <w:rFonts w:ascii="Arial" w:hAnsi="Arial" w:cs="Arial"/>
                                <w:sz w:val="32"/>
                              </w:rPr>
                              <w:t>Target audience</w:t>
                            </w:r>
                          </w:p>
                          <w:p w14:paraId="0C4A398D" w14:textId="77777777" w:rsidR="00CE2E02" w:rsidRPr="00CE2E02" w:rsidRDefault="00CE2E02" w:rsidP="00CE2E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E2E02">
                              <w:rPr>
                                <w:rFonts w:ascii="Arial" w:hAnsi="Arial" w:cs="Arial"/>
                              </w:rPr>
                              <w:t>Clients looking to buy a used car</w:t>
                            </w:r>
                          </w:p>
                          <w:p w14:paraId="168E8B0D" w14:textId="77777777" w:rsidR="00CE2E02" w:rsidRPr="00CE2E02" w:rsidRDefault="00CE2E02" w:rsidP="00CE2E02">
                            <w:pPr>
                              <w:pStyle w:val="Beginyourletterhere"/>
                              <w:rPr>
                                <w:b/>
                                <w:color w:val="auto"/>
                                <w:sz w:val="32"/>
                              </w:rPr>
                            </w:pPr>
                          </w:p>
                          <w:p w14:paraId="7579275E" w14:textId="77777777" w:rsidR="005626E5" w:rsidRDefault="005626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037D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0;margin-top:130.5pt;width:540pt;height:497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" filled="f" stroked="f">
                <v:textbox>
                  <w:txbxContent>
                    <w:p w14:paraId="0E80A70E" w14:textId="77777777" w:rsidR="005626E5" w:rsidRDefault="00CE2E02" w:rsidP="00CE2E02">
                      <w:pPr>
                        <w:pStyle w:val="Beginyourletterhere"/>
                        <w:jc w:val="center"/>
                        <w:rPr>
                          <w:b/>
                          <w:color w:val="auto"/>
                          <w:sz w:val="32"/>
                        </w:rPr>
                      </w:pPr>
                      <w:r w:rsidRPr="00CE2E02">
                        <w:rPr>
                          <w:b/>
                          <w:color w:val="auto"/>
                          <w:sz w:val="32"/>
                        </w:rPr>
                        <w:t>Audit Preparation</w:t>
                      </w:r>
                    </w:p>
                    <w:p w14:paraId="78958139" w14:textId="77777777" w:rsidR="00CE2E02" w:rsidRDefault="00CE2E02" w:rsidP="00CE2E02">
                      <w:pPr>
                        <w:pStyle w:val="Beginyourletterhere"/>
                        <w:rPr>
                          <w:b/>
                          <w:color w:val="auto"/>
                          <w:sz w:val="32"/>
                        </w:rPr>
                      </w:pPr>
                    </w:p>
                    <w:p w14:paraId="1A8B704E" w14:textId="77777777" w:rsidR="00CE2E02" w:rsidRPr="00CE2E02" w:rsidRDefault="00CE2E02" w:rsidP="00CE2E02">
                      <w:pPr>
                        <w:pStyle w:val="Heading2"/>
                        <w:rPr>
                          <w:rFonts w:ascii="Arial" w:hAnsi="Arial" w:cs="Arial"/>
                          <w:sz w:val="32"/>
                        </w:rPr>
                      </w:pPr>
                      <w:r w:rsidRPr="00CE2E02">
                        <w:rPr>
                          <w:rFonts w:ascii="Calibri" w:hAnsi="Calibri" w:cs="Calibri"/>
                          <w:sz w:val="32"/>
                        </w:rPr>
                        <w:t>P</w:t>
                      </w:r>
                      <w:r w:rsidRPr="00CE2E02">
                        <w:rPr>
                          <w:rFonts w:ascii="Arial" w:hAnsi="Arial" w:cs="Arial"/>
                          <w:sz w:val="32"/>
                        </w:rPr>
                        <w:t xml:space="preserve">urpose </w:t>
                      </w:r>
                    </w:p>
                    <w:p w14:paraId="726018E7" w14:textId="77777777" w:rsidR="00CE2E02" w:rsidRPr="00CE2E02" w:rsidRDefault="00CE2E02" w:rsidP="00CE2E02">
                      <w:pPr>
                        <w:rPr>
                          <w:rFonts w:ascii="Arial" w:hAnsi="Arial" w:cs="Arial"/>
                        </w:rPr>
                      </w:pPr>
                      <w:r w:rsidRPr="00CE2E02">
                        <w:rPr>
                          <w:rFonts w:ascii="Arial" w:hAnsi="Arial" w:cs="Arial"/>
                        </w:rPr>
                        <w:t xml:space="preserve">The purpose of this document is to provide an understanding of the system to be audited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</w:p>
                    <w:p w14:paraId="6BA85B70" w14:textId="77777777" w:rsidR="00CE2E02" w:rsidRPr="00CE2E02" w:rsidRDefault="00CE2E02" w:rsidP="00CE2E02">
                      <w:pPr>
                        <w:pStyle w:val="Heading2"/>
                        <w:rPr>
                          <w:rFonts w:ascii="Arial" w:hAnsi="Arial" w:cs="Arial"/>
                          <w:sz w:val="32"/>
                        </w:rPr>
                      </w:pPr>
                      <w:r w:rsidRPr="00CE2E02">
                        <w:rPr>
                          <w:rFonts w:ascii="Arial" w:hAnsi="Arial" w:cs="Arial"/>
                          <w:sz w:val="32"/>
                        </w:rPr>
                        <w:t>Opportunity or problem statement</w:t>
                      </w:r>
                    </w:p>
                    <w:p w14:paraId="34C8CBE7" w14:textId="77777777" w:rsidR="00CE2E02" w:rsidRPr="00CE2E02" w:rsidRDefault="00CE2E02" w:rsidP="00CE2E02">
                      <w:pPr>
                        <w:pStyle w:val="Heading2"/>
                        <w:rPr>
                          <w:rFonts w:ascii="Arial" w:hAnsi="Arial" w:cs="Arial"/>
                          <w:b w:val="0"/>
                          <w:color w:val="1A1718"/>
                          <w:sz w:val="26"/>
                          <w:szCs w:val="26"/>
                          <w:lang w:val="en-US" w:eastAsia="en-US"/>
                        </w:rPr>
                      </w:pPr>
                      <w:r w:rsidRPr="00CE2E02">
                        <w:rPr>
                          <w:rFonts w:ascii="Arial" w:hAnsi="Arial" w:cs="Arial"/>
                          <w:b w:val="0"/>
                          <w:color w:val="1A1718"/>
                          <w:sz w:val="24"/>
                          <w:szCs w:val="26"/>
                          <w:lang w:val="en-US" w:eastAsia="en-US"/>
                        </w:rPr>
                        <w:t>West Coast Auto (Used Car Division) want to develop a website to showcase their business, used vehicles stock, provide testimonials from previous clients and increase sales.</w:t>
                      </w:r>
                      <w:r w:rsidRPr="00CE2E02">
                        <w:rPr>
                          <w:rFonts w:ascii="Arial" w:hAnsi="Arial" w:cs="Arial"/>
                          <w:b w:val="0"/>
                          <w:color w:val="1A1718"/>
                          <w:sz w:val="26"/>
                          <w:szCs w:val="26"/>
                          <w:lang w:val="en-US" w:eastAsia="en-US"/>
                        </w:rPr>
                        <w:br/>
                      </w:r>
                    </w:p>
                    <w:p w14:paraId="16432C45" w14:textId="77777777" w:rsidR="00CE2E02" w:rsidRPr="00CE2E02" w:rsidRDefault="00CE2E02" w:rsidP="00CE2E02">
                      <w:pPr>
                        <w:pStyle w:val="Heading2"/>
                        <w:rPr>
                          <w:rFonts w:ascii="Arial" w:hAnsi="Arial" w:cs="Arial"/>
                          <w:sz w:val="32"/>
                        </w:rPr>
                      </w:pPr>
                      <w:r w:rsidRPr="00CE2E02">
                        <w:rPr>
                          <w:rFonts w:ascii="Arial" w:hAnsi="Arial" w:cs="Arial"/>
                          <w:sz w:val="32"/>
                        </w:rPr>
                        <w:t>Mandatory functional requirements</w:t>
                      </w:r>
                    </w:p>
                    <w:p w14:paraId="2A061441" w14:textId="77777777" w:rsidR="00CE2E02" w:rsidRPr="00CE2E02" w:rsidRDefault="00CE2E02" w:rsidP="00CE2E02">
                      <w:pPr>
                        <w:pStyle w:val="Default"/>
                        <w:rPr>
                          <w:rFonts w:ascii="Arial" w:hAnsi="Arial" w:cs="Arial"/>
                          <w:szCs w:val="20"/>
                        </w:rPr>
                      </w:pPr>
                      <w:r w:rsidRPr="00CE2E02">
                        <w:rPr>
                          <w:rFonts w:ascii="Arial" w:hAnsi="Arial" w:cs="Arial"/>
                          <w:szCs w:val="20"/>
                        </w:rPr>
                        <w:t xml:space="preserve">The website must include the following: </w:t>
                      </w:r>
                      <w:r w:rsidRPr="00CE2E02">
                        <w:rPr>
                          <w:rFonts w:ascii="Arial" w:hAnsi="Arial" w:cs="Arial"/>
                          <w:szCs w:val="20"/>
                        </w:rPr>
                        <w:br/>
                      </w:r>
                    </w:p>
                    <w:p w14:paraId="4643DC80" w14:textId="77777777" w:rsidR="00CE2E02" w:rsidRPr="00CE2E02" w:rsidRDefault="00CE2E02" w:rsidP="00CE2E02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5"/>
                        <w:rPr>
                          <w:rFonts w:ascii="Arial" w:hAnsi="Arial" w:cs="Arial"/>
                          <w:szCs w:val="20"/>
                        </w:rPr>
                      </w:pPr>
                      <w:r w:rsidRPr="00CE2E02">
                        <w:rPr>
                          <w:rFonts w:ascii="Arial" w:hAnsi="Arial" w:cs="Arial"/>
                          <w:szCs w:val="20"/>
                        </w:rPr>
                        <w:t xml:space="preserve">The website must promote the services offered by West Coast Auto </w:t>
                      </w:r>
                    </w:p>
                    <w:p w14:paraId="346F0101" w14:textId="77777777" w:rsidR="00CE2E02" w:rsidRPr="00CE2E02" w:rsidRDefault="00CE2E02" w:rsidP="00CE2E02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5"/>
                        <w:rPr>
                          <w:rFonts w:ascii="Arial" w:hAnsi="Arial" w:cs="Arial"/>
                          <w:szCs w:val="20"/>
                        </w:rPr>
                      </w:pPr>
                      <w:r w:rsidRPr="00CE2E02">
                        <w:rPr>
                          <w:rFonts w:ascii="Arial" w:hAnsi="Arial" w:cs="Arial"/>
                          <w:szCs w:val="20"/>
                        </w:rPr>
                        <w:t xml:space="preserve">The website must enable visitors to view current list of used cars </w:t>
                      </w:r>
                    </w:p>
                    <w:p w14:paraId="2186496C" w14:textId="77777777" w:rsidR="00CE2E02" w:rsidRPr="00CE2E02" w:rsidRDefault="00CE2E02" w:rsidP="00CE2E02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5"/>
                        <w:rPr>
                          <w:rFonts w:ascii="Arial" w:hAnsi="Arial" w:cs="Arial"/>
                          <w:szCs w:val="20"/>
                        </w:rPr>
                      </w:pPr>
                      <w:r w:rsidRPr="00CE2E02">
                        <w:rPr>
                          <w:rFonts w:ascii="Arial" w:hAnsi="Arial" w:cs="Arial"/>
                          <w:szCs w:val="20"/>
                        </w:rPr>
                        <w:t xml:space="preserve">The website must enable staff to add new vehicles </w:t>
                      </w:r>
                    </w:p>
                    <w:p w14:paraId="37BB87B5" w14:textId="77777777" w:rsidR="00CE2E02" w:rsidRPr="00CE2E02" w:rsidRDefault="00CE2E02" w:rsidP="00CE2E02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5"/>
                        <w:rPr>
                          <w:rFonts w:ascii="Arial" w:hAnsi="Arial" w:cs="Arial"/>
                          <w:szCs w:val="20"/>
                        </w:rPr>
                      </w:pPr>
                      <w:r w:rsidRPr="00CE2E02">
                        <w:rPr>
                          <w:rFonts w:ascii="Arial" w:hAnsi="Arial" w:cs="Arial"/>
                          <w:szCs w:val="20"/>
                        </w:rPr>
                        <w:t xml:space="preserve">The website must allow staff to display client information </w:t>
                      </w:r>
                    </w:p>
                    <w:p w14:paraId="3051EB91" w14:textId="77777777" w:rsidR="00CE2E02" w:rsidRPr="00CE2E02" w:rsidRDefault="00CE2E02" w:rsidP="00CE2E02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5"/>
                        <w:rPr>
                          <w:rFonts w:ascii="Arial" w:hAnsi="Arial" w:cs="Arial"/>
                          <w:szCs w:val="20"/>
                        </w:rPr>
                      </w:pPr>
                      <w:r w:rsidRPr="00CE2E02">
                        <w:rPr>
                          <w:rFonts w:ascii="Arial" w:hAnsi="Arial" w:cs="Arial"/>
                          <w:szCs w:val="20"/>
                        </w:rPr>
                        <w:t xml:space="preserve">The website must allow staff to add new clients </w:t>
                      </w:r>
                    </w:p>
                    <w:p w14:paraId="51C6F816" w14:textId="77777777" w:rsidR="00CE2E02" w:rsidRPr="00CE2E02" w:rsidRDefault="00CE2E02" w:rsidP="00CE2E02">
                      <w:pPr>
                        <w:pStyle w:val="Default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 w:rsidRPr="00CE2E02">
                        <w:rPr>
                          <w:rFonts w:ascii="Arial" w:hAnsi="Arial" w:cs="Arial"/>
                          <w:szCs w:val="20"/>
                        </w:rPr>
                        <w:t xml:space="preserve">The website must allow staff to display salesperson information. </w:t>
                      </w:r>
                    </w:p>
                    <w:p w14:paraId="592838BC" w14:textId="77777777" w:rsidR="00CE2E02" w:rsidRDefault="00CE2E02" w:rsidP="00CE2E02">
                      <w:pPr>
                        <w:pStyle w:val="Heading2"/>
                        <w:rPr>
                          <w:rFonts w:ascii="Arial" w:hAnsi="Arial" w:cs="Arial"/>
                          <w:b w:val="0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77156ED8" w14:textId="77777777" w:rsidR="00CE2E02" w:rsidRPr="00CE2E02" w:rsidRDefault="00CE2E02" w:rsidP="00CE2E02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  <w:r w:rsidRPr="00CE2E02">
                        <w:rPr>
                          <w:rFonts w:ascii="Arial" w:hAnsi="Arial" w:cs="Arial"/>
                          <w:sz w:val="32"/>
                        </w:rPr>
                        <w:t>Target audience</w:t>
                      </w:r>
                    </w:p>
                    <w:p w14:paraId="0C4A398D" w14:textId="77777777" w:rsidR="00CE2E02" w:rsidRPr="00CE2E02" w:rsidRDefault="00CE2E02" w:rsidP="00CE2E02">
                      <w:pPr>
                        <w:rPr>
                          <w:rFonts w:ascii="Arial" w:hAnsi="Arial" w:cs="Arial"/>
                        </w:rPr>
                      </w:pPr>
                      <w:r w:rsidRPr="00CE2E02">
                        <w:rPr>
                          <w:rFonts w:ascii="Arial" w:hAnsi="Arial" w:cs="Arial"/>
                        </w:rPr>
                        <w:t>Clients looking to buy a used car</w:t>
                      </w:r>
                    </w:p>
                    <w:p w14:paraId="168E8B0D" w14:textId="77777777" w:rsidR="00CE2E02" w:rsidRPr="00CE2E02" w:rsidRDefault="00CE2E02" w:rsidP="00CE2E02">
                      <w:pPr>
                        <w:pStyle w:val="Beginyourletterhere"/>
                        <w:rPr>
                          <w:b/>
                          <w:color w:val="auto"/>
                          <w:sz w:val="32"/>
                        </w:rPr>
                      </w:pPr>
                    </w:p>
                    <w:p w14:paraId="7579275E" w14:textId="77777777" w:rsidR="005626E5" w:rsidRDefault="005626E5"/>
                  </w:txbxContent>
                </v:textbox>
              </v:shape>
            </w:pict>
          </mc:Fallback>
        </mc:AlternateContent>
      </w:r>
      <w:r w:rsidR="009B6B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625DBE" wp14:editId="5EB3144B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067D2" w14:textId="77777777" w:rsidR="005626E5" w:rsidRPr="006F4A61" w:rsidRDefault="005626E5" w:rsidP="005626E5">
                            <w:pPr>
                              <w:pStyle w:val="Address01"/>
                            </w:pPr>
                            <w:r w:rsidRPr="006F4A61">
                              <w:t xml:space="preserve">phone:  </w:t>
                            </w:r>
                            <w:r w:rsidR="009B6BC4">
                              <w:t xml:space="preserve">07 3345 </w:t>
                            </w:r>
                            <w:proofErr w:type="gramStart"/>
                            <w:r w:rsidR="009B6BC4">
                              <w:t>6788</w:t>
                            </w:r>
                            <w:r w:rsidRPr="006F4A61">
                              <w:t xml:space="preserve">  |</w:t>
                            </w:r>
                            <w:proofErr w:type="gramEnd"/>
                            <w:r w:rsidRPr="006F4A61">
                              <w:t xml:space="preserve">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proofErr w:type="spellStart"/>
                            <w:r w:rsidR="009B6BC4">
                              <w:t>Chermside</w:t>
                            </w:r>
                            <w:proofErr w:type="spellEnd"/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25DBE" id="Text_x0020_Box_x0020_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" filled="f" stroked="f">
                <v:textbox inset=",8.64pt">
                  <w:txbxContent>
                    <w:p w14:paraId="407067D2" w14:textId="77777777" w:rsidR="005626E5" w:rsidRPr="006F4A61" w:rsidRDefault="005626E5" w:rsidP="005626E5">
                      <w:pPr>
                        <w:pStyle w:val="Address01"/>
                      </w:pPr>
                      <w:r w:rsidRPr="006F4A61">
                        <w:t xml:space="preserve">phone:  </w:t>
                      </w:r>
                      <w:r w:rsidR="009B6BC4">
                        <w:t xml:space="preserve">07 3345 </w:t>
                      </w:r>
                      <w:proofErr w:type="gramStart"/>
                      <w:r w:rsidR="009B6BC4">
                        <w:t>6788</w:t>
                      </w:r>
                      <w:r w:rsidRPr="006F4A61">
                        <w:t xml:space="preserve">  |</w:t>
                      </w:r>
                      <w:proofErr w:type="gramEnd"/>
                      <w:r w:rsidRPr="006F4A61">
                        <w:t xml:space="preserve">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 w:rsidR="009B6BC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1E6C06" wp14:editId="0522CF71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201EC" w14:textId="77777777"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F67FC" wp14:editId="1ED4FFD9">
                                  <wp:extent cx="2667000" cy="1752600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E6C06" id="Text_x0020_Box_x0020_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" filled="f" stroked="f">
                <v:textbox style="mso-fit-shape-to-text:t">
                  <w:txbxContent>
                    <w:p w14:paraId="7C9201EC" w14:textId="77777777"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CF67FC" wp14:editId="1ED4FFD9">
                            <wp:extent cx="2667000" cy="1752600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99A783E"/>
    <w:multiLevelType w:val="hybridMultilevel"/>
    <w:tmpl w:val="6A548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02"/>
    <w:rsid w:val="005626E5"/>
    <w:rsid w:val="009B6BC4"/>
    <w:rsid w:val="00B441E1"/>
    <w:rsid w:val="00CE2E02"/>
    <w:rsid w:val="00D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67DE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E2E02"/>
    <w:pPr>
      <w:keepNext/>
      <w:overflowPunct w:val="0"/>
      <w:autoSpaceDE w:val="0"/>
      <w:autoSpaceDN w:val="0"/>
      <w:adjustRightInd w:val="0"/>
      <w:spacing w:after="100"/>
      <w:textAlignment w:val="baseline"/>
      <w:outlineLvl w:val="1"/>
    </w:pPr>
    <w:rPr>
      <w:b/>
      <w:color w:val="000000"/>
      <w:sz w:val="28"/>
      <w:szCs w:val="20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2E02"/>
    <w:rPr>
      <w:b/>
      <w:color w:val="000000"/>
      <w:sz w:val="28"/>
      <w:lang w:val="en-GB"/>
    </w:rPr>
  </w:style>
  <w:style w:type="paragraph" w:customStyle="1" w:styleId="Default">
    <w:name w:val="Default"/>
    <w:rsid w:val="00CE2E02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olanryan/Desktop/Quality_Assurance_Nolan/Task%202/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Ryan</dc:creator>
  <cp:lastModifiedBy>Nolan Ryan</cp:lastModifiedBy>
  <cp:revision>1</cp:revision>
  <cp:lastPrinted>2007-03-15T00:36:00Z</cp:lastPrinted>
  <dcterms:created xsi:type="dcterms:W3CDTF">2016-03-14T11:43:00Z</dcterms:created>
  <dcterms:modified xsi:type="dcterms:W3CDTF">2016-03-14T11:45:00Z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