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85044" w14:textId="77777777" w:rsidR="005626E5" w:rsidRDefault="009B6BC4" w:rsidP="005626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C2FC0" wp14:editId="5F609391">
                <wp:simplePos x="0" y="0"/>
                <wp:positionH relativeFrom="column">
                  <wp:align>center</wp:align>
                </wp:positionH>
                <wp:positionV relativeFrom="paragraph">
                  <wp:posOffset>1657350</wp:posOffset>
                </wp:positionV>
                <wp:extent cx="6858000" cy="6315075"/>
                <wp:effectExtent l="0" t="0" r="0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31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A190F" w14:textId="77777777" w:rsidR="001242FD" w:rsidRDefault="001242FD" w:rsidP="001242F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95E67"/>
                                <w:sz w:val="32"/>
                                <w:szCs w:val="28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color w:val="495E67"/>
                                <w:sz w:val="32"/>
                                <w:szCs w:val="28"/>
                                <w:lang w:eastAsia="en-AU"/>
                              </w:rPr>
                              <w:t>Quality Assurance Standards</w:t>
                            </w:r>
                          </w:p>
                          <w:p w14:paraId="32302BD1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color w:val="495E67"/>
                                <w:sz w:val="36"/>
                                <w:szCs w:val="28"/>
                                <w:lang w:eastAsia="en-AU"/>
                              </w:rPr>
                            </w:pPr>
                          </w:p>
                          <w:p w14:paraId="7D0DC2D2" w14:textId="77777777" w:rsid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>Mark-up Validation</w:t>
                            </w:r>
                          </w:p>
                          <w:p w14:paraId="13F7E096" w14:textId="77777777" w:rsid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276F9C5B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bookmarkStart w:id="0" w:name="_GoBack"/>
                            <w:bookmarkEnd w:id="0"/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  <w:t>CSS Validation</w:t>
                            </w: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</w: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br/>
                              <w:t>Link integrity Check</w:t>
                            </w:r>
                          </w:p>
                          <w:p w14:paraId="7FCE1BEE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2112879A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 xml:space="preserve">Content check (text, images, etc.) </w:t>
                            </w:r>
                          </w:p>
                          <w:p w14:paraId="5EE8E873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282A64E3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 xml:space="preserve">Accessibility check </w:t>
                            </w:r>
                          </w:p>
                          <w:p w14:paraId="7D6D1B86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5DC5D352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 xml:space="preserve">Cross-browser check </w:t>
                            </w:r>
                          </w:p>
                          <w:p w14:paraId="0948E382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</w:p>
                          <w:p w14:paraId="4C4CA939" w14:textId="77777777" w:rsidR="001242FD" w:rsidRPr="001242FD" w:rsidRDefault="001242FD" w:rsidP="001242FD">
                            <w:pPr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</w:pPr>
                            <w:r w:rsidRPr="001242FD">
                              <w:rPr>
                                <w:rFonts w:ascii="Arial" w:hAnsi="Arial" w:cs="Arial"/>
                                <w:b/>
                                <w:szCs w:val="20"/>
                                <w:lang w:eastAsia="en-AU"/>
                              </w:rPr>
                              <w:t xml:space="preserve">Script/SSI check </w:t>
                            </w:r>
                          </w:p>
                          <w:p w14:paraId="3404D5FC" w14:textId="77777777" w:rsidR="005626E5" w:rsidRDefault="005626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1C2FC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7" o:spid="_x0000_s1026" type="#_x0000_t202" style="position:absolute;margin-left:0;margin-top:130.5pt;width:540pt;height:497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" filled="f" stroked="f">
                <v:textbox>
                  <w:txbxContent>
                    <w:p w14:paraId="26CA190F" w14:textId="77777777" w:rsidR="001242FD" w:rsidRDefault="001242FD" w:rsidP="001242FD">
                      <w:pPr>
                        <w:jc w:val="center"/>
                        <w:rPr>
                          <w:rFonts w:ascii="Arial" w:hAnsi="Arial" w:cs="Arial"/>
                          <w:b/>
                          <w:color w:val="495E67"/>
                          <w:sz w:val="32"/>
                          <w:szCs w:val="28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color w:val="495E67"/>
                          <w:sz w:val="32"/>
                          <w:szCs w:val="28"/>
                          <w:lang w:eastAsia="en-AU"/>
                        </w:rPr>
                        <w:t>Quality Assurance Standards</w:t>
                      </w:r>
                    </w:p>
                    <w:p w14:paraId="32302BD1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color w:val="495E67"/>
                          <w:sz w:val="36"/>
                          <w:szCs w:val="28"/>
                          <w:lang w:eastAsia="en-AU"/>
                        </w:rPr>
                      </w:pPr>
                    </w:p>
                    <w:p w14:paraId="7D0DC2D2" w14:textId="77777777" w:rsid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>Mark-up Validation</w:t>
                      </w:r>
                    </w:p>
                    <w:p w14:paraId="13F7E096" w14:textId="77777777" w:rsid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276F9C5B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bookmarkStart w:id="1" w:name="_GoBack"/>
                      <w:bookmarkEnd w:id="1"/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  <w:t>CSS Validation</w:t>
                      </w: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</w: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br/>
                        <w:t>Link integrity Check</w:t>
                      </w:r>
                    </w:p>
                    <w:p w14:paraId="7FCE1BEE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2112879A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 xml:space="preserve">Content check (text, images, etc.) </w:t>
                      </w:r>
                    </w:p>
                    <w:p w14:paraId="5EE8E873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282A64E3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 xml:space="preserve">Accessibility check </w:t>
                      </w:r>
                    </w:p>
                    <w:p w14:paraId="7D6D1B86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5DC5D352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 xml:space="preserve">Cross-browser check </w:t>
                      </w:r>
                    </w:p>
                    <w:p w14:paraId="0948E382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</w:p>
                    <w:p w14:paraId="4C4CA939" w14:textId="77777777" w:rsidR="001242FD" w:rsidRPr="001242FD" w:rsidRDefault="001242FD" w:rsidP="001242FD">
                      <w:pPr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</w:pPr>
                      <w:r w:rsidRPr="001242FD">
                        <w:rPr>
                          <w:rFonts w:ascii="Arial" w:hAnsi="Arial" w:cs="Arial"/>
                          <w:b/>
                          <w:szCs w:val="20"/>
                          <w:lang w:eastAsia="en-AU"/>
                        </w:rPr>
                        <w:t xml:space="preserve">Script/SSI check </w:t>
                      </w:r>
                    </w:p>
                    <w:p w14:paraId="3404D5FC" w14:textId="77777777" w:rsidR="005626E5" w:rsidRDefault="005626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0A1212" wp14:editId="786401B2">
                <wp:simplePos x="0" y="0"/>
                <wp:positionH relativeFrom="column">
                  <wp:posOffset>394335</wp:posOffset>
                </wp:positionH>
                <wp:positionV relativeFrom="paragraph">
                  <wp:posOffset>8689340</wp:posOffset>
                </wp:positionV>
                <wp:extent cx="6629400" cy="3429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FD1A5" w14:textId="77777777" w:rsidR="005626E5" w:rsidRPr="006F4A61" w:rsidRDefault="005626E5" w:rsidP="005626E5">
                            <w:pPr>
                              <w:pStyle w:val="Address01"/>
                            </w:pPr>
                            <w:r w:rsidRPr="006F4A61">
                              <w:t xml:space="preserve">phone:  </w:t>
                            </w:r>
                            <w:r w:rsidR="009B6BC4">
                              <w:t xml:space="preserve">07 3345 </w:t>
                            </w:r>
                            <w:proofErr w:type="gramStart"/>
                            <w:r w:rsidR="009B6BC4">
                              <w:t>6788</w:t>
                            </w:r>
                            <w:r w:rsidRPr="006F4A61">
                              <w:t xml:space="preserve">  |</w:t>
                            </w:r>
                            <w:proofErr w:type="gramEnd"/>
                            <w:r w:rsidRPr="006F4A61">
                              <w:t xml:space="preserve">  fax:  </w:t>
                            </w:r>
                            <w:r w:rsidR="009B6BC4">
                              <w:t>07 3345 6789</w:t>
                            </w:r>
                            <w:r w:rsidRPr="006F4A61">
                              <w:t xml:space="preserve">  |  </w:t>
                            </w:r>
                            <w:r w:rsidR="009B6BC4">
                              <w:t>3345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Hamilton Rd</w:t>
                            </w:r>
                            <w:r w:rsidRPr="006F4A61">
                              <w:t xml:space="preserve">, </w:t>
                            </w:r>
                            <w:proofErr w:type="spellStart"/>
                            <w:r w:rsidR="009B6BC4">
                              <w:t>Chermside</w:t>
                            </w:r>
                            <w:proofErr w:type="spellEnd"/>
                            <w:r w:rsidRPr="006F4A61">
                              <w:t xml:space="preserve">, </w:t>
                            </w:r>
                            <w:r w:rsidR="009B6BC4">
                              <w:t>QLD</w:t>
                            </w:r>
                            <w:r w:rsidRPr="006F4A61">
                              <w:t xml:space="preserve"> </w:t>
                            </w:r>
                            <w:r w:rsidR="009B6BC4">
                              <w:t>4032</w:t>
                            </w:r>
                            <w:r w:rsidRPr="006F4A61">
                              <w:t xml:space="preserve">  |  www.</w:t>
                            </w:r>
                            <w:r w:rsidR="00B441E1">
                              <w:t>ossweb.com.au</w:t>
                            </w:r>
                          </w:p>
                        </w:txbxContent>
                      </wps:txbx>
                      <wps:bodyPr rot="0" vert="horz" wrap="square" lIns="91440" tIns="109728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A1212" id="Text_x0020_Box_x0020_4" o:spid="_x0000_s1027" type="#_x0000_t202" style="position:absolute;margin-left:31.05pt;margin-top:684.2pt;width:522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" filled="f" stroked="f">
                <v:textbox inset=",8.64pt">
                  <w:txbxContent>
                    <w:p w14:paraId="537FD1A5" w14:textId="77777777" w:rsidR="005626E5" w:rsidRPr="006F4A61" w:rsidRDefault="005626E5" w:rsidP="005626E5">
                      <w:pPr>
                        <w:pStyle w:val="Address01"/>
                      </w:pPr>
                      <w:r w:rsidRPr="006F4A61">
                        <w:t xml:space="preserve">phone:  </w:t>
                      </w:r>
                      <w:r w:rsidR="009B6BC4">
                        <w:t xml:space="preserve">07 3345 </w:t>
                      </w:r>
                      <w:proofErr w:type="gramStart"/>
                      <w:r w:rsidR="009B6BC4">
                        <w:t>6788</w:t>
                      </w:r>
                      <w:r w:rsidRPr="006F4A61">
                        <w:t xml:space="preserve">  |</w:t>
                      </w:r>
                      <w:proofErr w:type="gramEnd"/>
                      <w:r w:rsidRPr="006F4A61">
                        <w:t xml:space="preserve">  fax:  </w:t>
                      </w:r>
                      <w:r w:rsidR="009B6BC4">
                        <w:t>07 3345 6789</w:t>
                      </w:r>
                      <w:r w:rsidRPr="006F4A61">
                        <w:t xml:space="preserve">  |  </w:t>
                      </w:r>
                      <w:r w:rsidR="009B6BC4">
                        <w:t>3345</w:t>
                      </w:r>
                      <w:r w:rsidRPr="006F4A61">
                        <w:t xml:space="preserve"> </w:t>
                      </w:r>
                      <w:r w:rsidR="009B6BC4">
                        <w:t>Hamilton Rd</w:t>
                      </w:r>
                      <w:r w:rsidRPr="006F4A61">
                        <w:t xml:space="preserve">, </w:t>
                      </w:r>
                      <w:proofErr w:type="spellStart"/>
                      <w:r w:rsidR="009B6BC4">
                        <w:t>Chermside</w:t>
                      </w:r>
                      <w:proofErr w:type="spellEnd"/>
                      <w:r w:rsidRPr="006F4A61">
                        <w:t xml:space="preserve">, </w:t>
                      </w:r>
                      <w:r w:rsidR="009B6BC4">
                        <w:t>QLD</w:t>
                      </w:r>
                      <w:r w:rsidRPr="006F4A61">
                        <w:t xml:space="preserve"> </w:t>
                      </w:r>
                      <w:r w:rsidR="009B6BC4">
                        <w:t>4032</w:t>
                      </w:r>
                      <w:r w:rsidRPr="006F4A61">
                        <w:t xml:space="preserve">  |  www.</w:t>
                      </w:r>
                      <w:r w:rsidR="00B441E1">
                        <w:t>ossweb.com.au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A1FC9B" wp14:editId="7464925C">
                <wp:simplePos x="0" y="0"/>
                <wp:positionH relativeFrom="column">
                  <wp:posOffset>3709035</wp:posOffset>
                </wp:positionH>
                <wp:positionV relativeFrom="paragraph">
                  <wp:posOffset>231140</wp:posOffset>
                </wp:positionV>
                <wp:extent cx="2852420" cy="1844040"/>
                <wp:effectExtent l="0" t="0" r="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2420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FD53F" w14:textId="77777777" w:rsidR="005626E5" w:rsidRPr="007C6892" w:rsidRDefault="009B6BC4" w:rsidP="005626E5">
                            <w:pPr>
                              <w:pStyle w:val="EnterCompanyName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10B1F" wp14:editId="0104A7EA">
                                  <wp:extent cx="2667000" cy="1752600"/>
                                  <wp:effectExtent l="0" t="0" r="0" b="0"/>
                                  <wp:docPr id="4" name="Picture 16" descr="Description: D:\IT\2011 Development\ICA50611\Course Content\Stage 1\common\Online Systems Solutions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Description: D:\IT\2011 Development\ICA50611\Course Content\Stage 1\common\Online Systems Solutions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752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1FC9B" id="Text_x0020_Box_x0020_3" o:spid="_x0000_s1028" type="#_x0000_t202" style="position:absolute;margin-left:292.05pt;margin-top:18.2pt;width:224.6pt;height:145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" filled="f" stroked="f">
                <v:textbox style="mso-fit-shape-to-text:t">
                  <w:txbxContent>
                    <w:p w14:paraId="691FD53F" w14:textId="77777777" w:rsidR="005626E5" w:rsidRPr="007C6892" w:rsidRDefault="009B6BC4" w:rsidP="005626E5">
                      <w:pPr>
                        <w:pStyle w:val="EnterCompanyName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B10B1F" wp14:editId="0104A7EA">
                            <wp:extent cx="2667000" cy="1752600"/>
                            <wp:effectExtent l="0" t="0" r="0" b="0"/>
                            <wp:docPr id="4" name="Picture 16" descr="Description: D:\IT\2011 Development\ICA50611\Course Content\Stage 1\common\Online Systems Solutions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Description: D:\IT\2011 Development\ICA50611\Course Content\Stage 1\common\Online Systems Solutions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752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BB46" wp14:editId="7AD03CF9">
            <wp:simplePos x="0" y="0"/>
            <wp:positionH relativeFrom="column">
              <wp:posOffset>-1205865</wp:posOffset>
            </wp:positionH>
            <wp:positionV relativeFrom="paragraph">
              <wp:posOffset>-911860</wp:posOffset>
            </wp:positionV>
            <wp:extent cx="7772400" cy="10058400"/>
            <wp:effectExtent l="0" t="0" r="0" b="0"/>
            <wp:wrapNone/>
            <wp:docPr id="5" name="Picture 6" descr="Description: UrbanMod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UrbanModer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E5">
        <w:softHyphen/>
      </w:r>
      <w:r w:rsidR="005626E5">
        <w:softHyphen/>
      </w:r>
    </w:p>
    <w:sectPr w:rsidR="005626E5" w:rsidSect="005626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649A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A88E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DF48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7F09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69A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7D4E9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1043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0989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54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EF4D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9CEA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FD"/>
    <w:rsid w:val="001242FD"/>
    <w:rsid w:val="005626E5"/>
    <w:rsid w:val="009B6BC4"/>
    <w:rsid w:val="00B441E1"/>
    <w:rsid w:val="00D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5870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terCompanyName">
    <w:name w:val="Enter Company Name"/>
    <w:basedOn w:val="Normal"/>
    <w:link w:val="EnterCompanyNameChar"/>
    <w:qFormat/>
    <w:rsid w:val="00D01728"/>
    <w:pPr>
      <w:jc w:val="right"/>
    </w:pPr>
    <w:rPr>
      <w:rFonts w:ascii="Arial" w:hAnsi="Arial"/>
      <w:b/>
      <w:color w:val="006666"/>
      <w:sz w:val="28"/>
    </w:rPr>
  </w:style>
  <w:style w:type="paragraph" w:customStyle="1" w:styleId="Beginyourletterhere">
    <w:name w:val="Begin your letter here"/>
    <w:basedOn w:val="Normal"/>
    <w:link w:val="BeginyourletterhereChar"/>
    <w:qFormat/>
    <w:rsid w:val="00D01728"/>
    <w:rPr>
      <w:rFonts w:ascii="Arial" w:hAnsi="Arial"/>
      <w:color w:val="006666"/>
      <w:sz w:val="20"/>
    </w:rPr>
  </w:style>
  <w:style w:type="character" w:customStyle="1" w:styleId="EnterCompanyNameChar">
    <w:name w:val="Enter Company Name Char"/>
    <w:link w:val="EnterCompanyName"/>
    <w:rsid w:val="00D01728"/>
    <w:rPr>
      <w:rFonts w:ascii="Arial" w:hAnsi="Arial"/>
      <w:b/>
      <w:color w:val="006666"/>
      <w:sz w:val="28"/>
      <w:szCs w:val="24"/>
    </w:rPr>
  </w:style>
  <w:style w:type="paragraph" w:customStyle="1" w:styleId="Address01">
    <w:name w:val="Address 01"/>
    <w:basedOn w:val="Normal"/>
    <w:link w:val="Address01Char"/>
    <w:qFormat/>
    <w:rsid w:val="00D01728"/>
    <w:rPr>
      <w:rFonts w:ascii="Arial" w:hAnsi="Arial"/>
      <w:color w:val="006666"/>
      <w:sz w:val="18"/>
    </w:rPr>
  </w:style>
  <w:style w:type="character" w:customStyle="1" w:styleId="BeginyourletterhereChar">
    <w:name w:val="Begin your letter here Char"/>
    <w:link w:val="Beginyourletterhere"/>
    <w:rsid w:val="00D01728"/>
    <w:rPr>
      <w:rFonts w:ascii="Arial" w:hAnsi="Arial"/>
      <w:color w:val="006666"/>
      <w:szCs w:val="24"/>
    </w:rPr>
  </w:style>
  <w:style w:type="character" w:customStyle="1" w:styleId="Address01Char">
    <w:name w:val="Address 01 Char"/>
    <w:link w:val="Address01"/>
    <w:rsid w:val="00D01728"/>
    <w:rPr>
      <w:rFonts w:ascii="Arial" w:hAnsi="Arial"/>
      <w:color w:val="006666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B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BC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olanryan/Desktop/Quality_Assurance_Nolan/Task%201/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0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Ryan</dc:creator>
  <cp:lastModifiedBy>Nolan Ryan</cp:lastModifiedBy>
  <cp:revision>1</cp:revision>
  <cp:lastPrinted>2007-03-15T00:36:00Z</cp:lastPrinted>
  <dcterms:created xsi:type="dcterms:W3CDTF">2016-03-14T11:38:00Z</dcterms:created>
  <dcterms:modified xsi:type="dcterms:W3CDTF">2016-03-14T11:41:00Z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TC103796649990</vt:lpwstr>
  </property>
</Properties>
</file>